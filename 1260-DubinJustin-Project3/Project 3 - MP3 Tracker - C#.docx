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700A" w14:textId="2683F7E9" w:rsidR="00E86192" w:rsidRDefault="00D61B6B" w:rsidP="00D61B6B">
      <w:pPr>
        <w:pStyle w:val="Heading1"/>
      </w:pPr>
      <w:r>
        <w:t>Overview</w:t>
      </w:r>
    </w:p>
    <w:p w14:paraId="3E4792F0" w14:textId="30220583" w:rsidR="00360884" w:rsidRDefault="00D61B6B" w:rsidP="00D61B6B">
      <w:r>
        <w:t xml:space="preserve">In </w:t>
      </w:r>
      <w:r w:rsidR="00EC3729" w:rsidRPr="00EC3729">
        <w:rPr>
          <w:b/>
        </w:rPr>
        <w:t>Project</w:t>
      </w:r>
      <w:r w:rsidRPr="00EC3729">
        <w:rPr>
          <w:b/>
        </w:rPr>
        <w:t xml:space="preserve"> 1</w:t>
      </w:r>
      <w:r>
        <w:t>, you created a</w:t>
      </w:r>
      <w:r w:rsidR="009C6A8B">
        <w:t xml:space="preserve">n </w:t>
      </w:r>
      <w:r w:rsidR="009C6A8B">
        <w:rPr>
          <w:b/>
          <w:bCs/>
        </w:rPr>
        <w:t>MP3</w:t>
      </w:r>
      <w:r>
        <w:t xml:space="preserve"> class that will eventually become part of a customized </w:t>
      </w:r>
      <w:r w:rsidR="009C6A8B">
        <w:rPr>
          <w:b/>
        </w:rPr>
        <w:t>MP3 Tracker</w:t>
      </w:r>
      <w:r>
        <w:t xml:space="preserve"> application.</w:t>
      </w:r>
      <w:r w:rsidR="00BE2122">
        <w:t xml:space="preserve"> </w:t>
      </w:r>
      <w:r>
        <w:t xml:space="preserve">An object of the </w:t>
      </w:r>
      <w:r w:rsidR="009C6A8B">
        <w:rPr>
          <w:b/>
        </w:rPr>
        <w:t>MP3</w:t>
      </w:r>
      <w:r>
        <w:t xml:space="preserve"> class represented all information we needed about </w:t>
      </w:r>
      <w:r w:rsidR="00CD1267">
        <w:t xml:space="preserve">one individual </w:t>
      </w:r>
      <w:r w:rsidR="009C6A8B">
        <w:t>music file</w:t>
      </w:r>
      <w:r w:rsidR="00B419EC">
        <w:t>.</w:t>
      </w:r>
      <w:r w:rsidR="00BE2122">
        <w:t xml:space="preserve"> </w:t>
      </w:r>
      <w:r w:rsidR="00B419EC">
        <w:t xml:space="preserve">The intent of this </w:t>
      </w:r>
      <w:r w:rsidR="009C6A8B">
        <w:rPr>
          <w:bCs/>
        </w:rPr>
        <w:t>project</w:t>
      </w:r>
      <w:r w:rsidR="00B419EC">
        <w:t xml:space="preserve"> is to expand the </w:t>
      </w:r>
      <w:r w:rsidR="00B419EC" w:rsidRPr="009C6A8B">
        <w:rPr>
          <w:bCs/>
        </w:rPr>
        <w:t xml:space="preserve">first </w:t>
      </w:r>
      <w:r w:rsidR="009C6A8B">
        <w:rPr>
          <w:bCs/>
        </w:rPr>
        <w:t>p</w:t>
      </w:r>
      <w:r w:rsidR="00EC3729" w:rsidRPr="009C6A8B">
        <w:rPr>
          <w:bCs/>
        </w:rPr>
        <w:t>roject</w:t>
      </w:r>
      <w:r w:rsidR="00B419EC">
        <w:t xml:space="preserve"> to maintain and manage a collection of </w:t>
      </w:r>
      <w:r w:rsidR="009C6A8B">
        <w:rPr>
          <w:b/>
        </w:rPr>
        <w:t>MP3</w:t>
      </w:r>
      <w:r w:rsidR="00B419EC">
        <w:t xml:space="preserve"> objects.</w:t>
      </w:r>
      <w:r w:rsidR="00BE2122">
        <w:t xml:space="preserve"> </w:t>
      </w:r>
      <w:r w:rsidR="00B419EC">
        <w:t xml:space="preserve">You will </w:t>
      </w:r>
      <w:r w:rsidR="008A1BBA">
        <w:t>create a new class name</w:t>
      </w:r>
      <w:r w:rsidR="009C6A8B">
        <w:t xml:space="preserve">d </w:t>
      </w:r>
      <w:r w:rsidR="009C6A8B" w:rsidRPr="009C6A8B">
        <w:rPr>
          <w:b/>
          <w:bCs/>
        </w:rPr>
        <w:t>Playlist</w:t>
      </w:r>
      <w:r w:rsidR="009C6A8B">
        <w:t xml:space="preserve"> </w:t>
      </w:r>
      <w:r w:rsidR="008A1BBA" w:rsidRPr="009C6A8B">
        <w:t>that</w:t>
      </w:r>
      <w:r w:rsidR="008A1BBA">
        <w:t xml:space="preserve"> maintains an </w:t>
      </w:r>
      <w:r w:rsidR="008A1BBA" w:rsidRPr="00EC3729">
        <w:rPr>
          <w:b/>
        </w:rPr>
        <w:t xml:space="preserve">internal </w:t>
      </w:r>
      <w:r w:rsidR="00AD5716">
        <w:rPr>
          <w:b/>
        </w:rPr>
        <w:t>List</w:t>
      </w:r>
      <w:r w:rsidR="008A1BBA" w:rsidRPr="00EC3729">
        <w:rPr>
          <w:b/>
        </w:rPr>
        <w:t xml:space="preserve"> &lt;</w:t>
      </w:r>
      <w:r w:rsidR="009C6A8B">
        <w:rPr>
          <w:b/>
        </w:rPr>
        <w:t>MP3</w:t>
      </w:r>
      <w:r w:rsidR="008A1BBA" w:rsidRPr="00EC3729">
        <w:rPr>
          <w:b/>
        </w:rPr>
        <w:t>&gt;</w:t>
      </w:r>
      <w:r w:rsidR="008A1BBA">
        <w:t xml:space="preserve"> </w:t>
      </w:r>
      <w:r w:rsidR="00A92DB8">
        <w:t xml:space="preserve">and provides methods that manage the collection to provide the capabilities required by the </w:t>
      </w:r>
      <w:r w:rsidR="00A92DB8" w:rsidRPr="00EC3729">
        <w:rPr>
          <w:b/>
        </w:rPr>
        <w:t>specifications</w:t>
      </w:r>
      <w:r w:rsidR="00A92DB8">
        <w:t xml:space="preserve"> that follow.</w:t>
      </w:r>
      <w:r w:rsidR="00BE2122">
        <w:t xml:space="preserve"> </w:t>
      </w:r>
      <w:r w:rsidR="00A92DB8">
        <w:t xml:space="preserve">In addition, you will replace the </w:t>
      </w:r>
      <w:r w:rsidR="00A92DB8" w:rsidRPr="00EC3729">
        <w:rPr>
          <w:b/>
        </w:rPr>
        <w:t>Driver</w:t>
      </w:r>
      <w:r w:rsidR="00A92DB8">
        <w:t xml:space="preserve"> class from </w:t>
      </w:r>
      <w:r w:rsidR="00EC3729" w:rsidRPr="00EC3729">
        <w:rPr>
          <w:b/>
        </w:rPr>
        <w:t>Project</w:t>
      </w:r>
      <w:r w:rsidR="00A92DB8" w:rsidRPr="00EC3729">
        <w:rPr>
          <w:b/>
        </w:rPr>
        <w:t xml:space="preserve"> 1</w:t>
      </w:r>
      <w:r w:rsidR="00A92DB8">
        <w:t xml:space="preserve"> with a new </w:t>
      </w:r>
      <w:r w:rsidR="00A92DB8" w:rsidRPr="00EC3729">
        <w:rPr>
          <w:b/>
        </w:rPr>
        <w:t>Driver</w:t>
      </w:r>
      <w:r w:rsidR="00A92DB8">
        <w:t xml:space="preserve"> with expanded capabilities as described below.</w:t>
      </w:r>
      <w:r w:rsidR="00BE2122">
        <w:t xml:space="preserve"> </w:t>
      </w:r>
      <w:r w:rsidR="00EC3729">
        <w:t xml:space="preserve">You will continue to use </w:t>
      </w:r>
      <w:r w:rsidR="009C6A8B">
        <w:rPr>
          <w:b/>
        </w:rPr>
        <w:t>Genre</w:t>
      </w:r>
      <w:r w:rsidR="00EC3729">
        <w:t xml:space="preserve"> and </w:t>
      </w:r>
      <w:r w:rsidR="009C6A8B">
        <w:rPr>
          <w:b/>
        </w:rPr>
        <w:t>MP3</w:t>
      </w:r>
      <w:r w:rsidR="00EC3729">
        <w:t xml:space="preserve"> that you developed for </w:t>
      </w:r>
      <w:r w:rsidR="00EC3729" w:rsidRPr="00EC3729">
        <w:rPr>
          <w:b/>
        </w:rPr>
        <w:t>Project 1</w:t>
      </w:r>
      <w:r w:rsidR="00EC3729">
        <w:t>.</w:t>
      </w:r>
      <w:r w:rsidR="00BE2122">
        <w:t xml:space="preserve"> </w:t>
      </w:r>
    </w:p>
    <w:p w14:paraId="51721F46" w14:textId="5ADCCC90" w:rsidR="00D61B6B" w:rsidRDefault="00EC3729" w:rsidP="00D61B6B">
      <w:r>
        <w:t xml:space="preserve">Be sure to test the new program </w:t>
      </w:r>
      <w:r w:rsidR="00360884">
        <w:t xml:space="preserve">thoroughly </w:t>
      </w:r>
      <w:r>
        <w:t>and verify that it does everything required correctly.</w:t>
      </w:r>
    </w:p>
    <w:p w14:paraId="2226B2FF" w14:textId="77777777" w:rsidR="008F4FC9" w:rsidRDefault="008F4FC9" w:rsidP="008F4FC9">
      <w:pPr>
        <w:pStyle w:val="Heading1"/>
      </w:pPr>
      <w:r>
        <w:t>Specifications</w:t>
      </w:r>
    </w:p>
    <w:p w14:paraId="1C3B0E82" w14:textId="3A1B363E" w:rsidR="003E4468" w:rsidRDefault="005414CA" w:rsidP="005414CA">
      <w:r>
        <w:t xml:space="preserve">The </w:t>
      </w:r>
      <w:r w:rsidRPr="0049292C">
        <w:rPr>
          <w:b/>
        </w:rPr>
        <w:t>driver class</w:t>
      </w:r>
      <w:r>
        <w:t xml:space="preserve"> should have a </w:t>
      </w:r>
      <w:r w:rsidRPr="00BA67A9">
        <w:rPr>
          <w:b/>
        </w:rPr>
        <w:t>main menu</w:t>
      </w:r>
      <w:r>
        <w:t xml:space="preserve"> that includes at least the following choices.</w:t>
      </w:r>
    </w:p>
    <w:p w14:paraId="05063E3F" w14:textId="048A55FF" w:rsidR="003E4468" w:rsidRPr="00654197" w:rsidRDefault="003E4468" w:rsidP="008F4FC9">
      <w:pPr>
        <w:numPr>
          <w:ilvl w:val="0"/>
          <w:numId w:val="1"/>
        </w:numPr>
        <w:rPr>
          <w:highlight w:val="yellow"/>
        </w:rPr>
      </w:pPr>
      <w:r w:rsidRPr="00654197">
        <w:rPr>
          <w:b/>
          <w:highlight w:val="yellow"/>
        </w:rPr>
        <w:t>Create</w:t>
      </w:r>
      <w:r w:rsidRPr="00654197">
        <w:rPr>
          <w:highlight w:val="yellow"/>
        </w:rPr>
        <w:t xml:space="preserve"> a new</w:t>
      </w:r>
      <w:r w:rsidR="0067776B" w:rsidRPr="00654197">
        <w:rPr>
          <w:highlight w:val="yellow"/>
        </w:rPr>
        <w:t xml:space="preserve"> </w:t>
      </w:r>
      <w:r w:rsidR="00193F2A" w:rsidRPr="00654197">
        <w:rPr>
          <w:b/>
          <w:highlight w:val="yellow"/>
        </w:rPr>
        <w:t>Playlist</w:t>
      </w:r>
      <w:r w:rsidR="00FB522C" w:rsidRPr="00654197">
        <w:rPr>
          <w:bCs/>
          <w:highlight w:val="yellow"/>
        </w:rPr>
        <w:t xml:space="preserve"> for the </w:t>
      </w:r>
      <w:r w:rsidR="00FB522C" w:rsidRPr="00654197">
        <w:rPr>
          <w:b/>
          <w:highlight w:val="yellow"/>
        </w:rPr>
        <w:t>MP3 Tracker</w:t>
      </w:r>
    </w:p>
    <w:p w14:paraId="41ADB010" w14:textId="4755A2D3" w:rsidR="008F4FC9" w:rsidRPr="00654197" w:rsidRDefault="008F4FC9" w:rsidP="008F4FC9">
      <w:pPr>
        <w:numPr>
          <w:ilvl w:val="0"/>
          <w:numId w:val="1"/>
        </w:numPr>
        <w:rPr>
          <w:highlight w:val="yellow"/>
        </w:rPr>
      </w:pPr>
      <w:r w:rsidRPr="00654197">
        <w:rPr>
          <w:b/>
          <w:highlight w:val="yellow"/>
        </w:rPr>
        <w:t>Create</w:t>
      </w:r>
      <w:r w:rsidRPr="00654197">
        <w:rPr>
          <w:highlight w:val="yellow"/>
        </w:rPr>
        <w:t xml:space="preserve"> a new </w:t>
      </w:r>
      <w:r w:rsidR="00DD26C7" w:rsidRPr="00654197">
        <w:rPr>
          <w:b/>
          <w:highlight w:val="yellow"/>
        </w:rPr>
        <w:t>MP3</w:t>
      </w:r>
      <w:r w:rsidRPr="00654197">
        <w:rPr>
          <w:highlight w:val="yellow"/>
        </w:rPr>
        <w:t xml:space="preserve"> object and add it to the </w:t>
      </w:r>
      <w:r w:rsidR="00193F2A" w:rsidRPr="00654197">
        <w:rPr>
          <w:b/>
          <w:highlight w:val="yellow"/>
        </w:rPr>
        <w:t>playlist</w:t>
      </w:r>
    </w:p>
    <w:p w14:paraId="3F481DF8" w14:textId="02864403" w:rsidR="008F4FC9" w:rsidRPr="002F2202" w:rsidRDefault="008F4FC9" w:rsidP="008F4FC9">
      <w:pPr>
        <w:numPr>
          <w:ilvl w:val="0"/>
          <w:numId w:val="1"/>
        </w:numPr>
        <w:rPr>
          <w:highlight w:val="yellow"/>
        </w:rPr>
      </w:pPr>
      <w:r w:rsidRPr="002F2202">
        <w:rPr>
          <w:b/>
          <w:highlight w:val="yellow"/>
        </w:rPr>
        <w:t>Edit</w:t>
      </w:r>
      <w:r w:rsidRPr="002F2202">
        <w:rPr>
          <w:highlight w:val="yellow"/>
        </w:rPr>
        <w:t xml:space="preserve"> an existing </w:t>
      </w:r>
      <w:r w:rsidR="00DD26C7" w:rsidRPr="002F2202">
        <w:rPr>
          <w:b/>
          <w:highlight w:val="yellow"/>
        </w:rPr>
        <w:t>MP3</w:t>
      </w:r>
      <w:r w:rsidRPr="002F2202">
        <w:rPr>
          <w:highlight w:val="yellow"/>
        </w:rPr>
        <w:t xml:space="preserve"> from the </w:t>
      </w:r>
      <w:r w:rsidR="00193F2A" w:rsidRPr="002F2202">
        <w:rPr>
          <w:b/>
          <w:highlight w:val="yellow"/>
        </w:rPr>
        <w:t>playlist</w:t>
      </w:r>
    </w:p>
    <w:p w14:paraId="05BADBB4" w14:textId="3B68F020" w:rsidR="005414CA" w:rsidRPr="002F2202" w:rsidRDefault="005414CA" w:rsidP="005414CA">
      <w:pPr>
        <w:numPr>
          <w:ilvl w:val="0"/>
          <w:numId w:val="1"/>
        </w:numPr>
        <w:rPr>
          <w:highlight w:val="yellow"/>
        </w:rPr>
      </w:pPr>
      <w:r w:rsidRPr="002F2202">
        <w:rPr>
          <w:b/>
          <w:highlight w:val="yellow"/>
        </w:rPr>
        <w:t>Drop</w:t>
      </w:r>
      <w:r w:rsidRPr="002F2202">
        <w:rPr>
          <w:highlight w:val="yellow"/>
        </w:rPr>
        <w:t xml:space="preserve"> a</w:t>
      </w:r>
      <w:r w:rsidR="00DD26C7" w:rsidRPr="002F2202">
        <w:rPr>
          <w:highlight w:val="yellow"/>
        </w:rPr>
        <w:t>n</w:t>
      </w:r>
      <w:r w:rsidRPr="002F2202">
        <w:rPr>
          <w:highlight w:val="yellow"/>
        </w:rPr>
        <w:t xml:space="preserve"> </w:t>
      </w:r>
      <w:r w:rsidR="00DD26C7" w:rsidRPr="002F2202">
        <w:rPr>
          <w:b/>
          <w:highlight w:val="yellow"/>
        </w:rPr>
        <w:t>MP3</w:t>
      </w:r>
      <w:r w:rsidRPr="002F2202">
        <w:rPr>
          <w:highlight w:val="yellow"/>
        </w:rPr>
        <w:t xml:space="preserve"> from the </w:t>
      </w:r>
      <w:r w:rsidR="00193F2A" w:rsidRPr="002F2202">
        <w:rPr>
          <w:b/>
          <w:highlight w:val="yellow"/>
        </w:rPr>
        <w:t>playlist</w:t>
      </w:r>
    </w:p>
    <w:p w14:paraId="644032CF" w14:textId="3C4C96E8" w:rsidR="005414CA" w:rsidRPr="00654197" w:rsidRDefault="005414CA" w:rsidP="005414CA">
      <w:pPr>
        <w:numPr>
          <w:ilvl w:val="0"/>
          <w:numId w:val="1"/>
        </w:numPr>
        <w:rPr>
          <w:highlight w:val="yellow"/>
        </w:rPr>
      </w:pPr>
      <w:r w:rsidRPr="00654197">
        <w:rPr>
          <w:b/>
          <w:highlight w:val="yellow"/>
        </w:rPr>
        <w:t>Display</w:t>
      </w:r>
      <w:r w:rsidRPr="00654197">
        <w:rPr>
          <w:highlight w:val="yellow"/>
        </w:rPr>
        <w:t xml:space="preserve"> all </w:t>
      </w:r>
      <w:r w:rsidR="00DD26C7" w:rsidRPr="00654197">
        <w:rPr>
          <w:b/>
          <w:highlight w:val="yellow"/>
        </w:rPr>
        <w:t>MP3s</w:t>
      </w:r>
      <w:r w:rsidRPr="00654197">
        <w:rPr>
          <w:highlight w:val="yellow"/>
        </w:rPr>
        <w:t xml:space="preserve"> </w:t>
      </w:r>
      <w:r w:rsidR="00DD26C7" w:rsidRPr="00654197">
        <w:rPr>
          <w:highlight w:val="yellow"/>
        </w:rPr>
        <w:t>in</w:t>
      </w:r>
      <w:r w:rsidRPr="00654197">
        <w:rPr>
          <w:highlight w:val="yellow"/>
        </w:rPr>
        <w:t xml:space="preserve"> the </w:t>
      </w:r>
      <w:r w:rsidR="00193F2A" w:rsidRPr="00654197">
        <w:rPr>
          <w:b/>
          <w:highlight w:val="yellow"/>
        </w:rPr>
        <w:t>playlist</w:t>
      </w:r>
    </w:p>
    <w:p w14:paraId="36E29BEA" w14:textId="70DEB74F" w:rsidR="005414CA" w:rsidRPr="00BB18E5" w:rsidRDefault="005414CA" w:rsidP="005414CA">
      <w:pPr>
        <w:numPr>
          <w:ilvl w:val="0"/>
          <w:numId w:val="1"/>
        </w:numPr>
        <w:rPr>
          <w:highlight w:val="yellow"/>
        </w:rPr>
      </w:pPr>
      <w:r w:rsidRPr="00BB18E5">
        <w:rPr>
          <w:highlight w:val="yellow"/>
        </w:rPr>
        <w:t>Find and display a</w:t>
      </w:r>
      <w:r w:rsidR="007718B7" w:rsidRPr="00BB18E5">
        <w:rPr>
          <w:highlight w:val="yellow"/>
        </w:rPr>
        <w:t>n</w:t>
      </w:r>
      <w:r w:rsidRPr="00BB18E5">
        <w:rPr>
          <w:highlight w:val="yellow"/>
        </w:rPr>
        <w:t xml:space="preserve"> </w:t>
      </w:r>
      <w:r w:rsidR="00DD26C7" w:rsidRPr="00BB18E5">
        <w:rPr>
          <w:b/>
          <w:highlight w:val="yellow"/>
        </w:rPr>
        <w:t>MP3</w:t>
      </w:r>
      <w:r w:rsidRPr="00BB18E5">
        <w:rPr>
          <w:highlight w:val="yellow"/>
        </w:rPr>
        <w:t xml:space="preserve"> by </w:t>
      </w:r>
      <w:r w:rsidR="00DD26C7" w:rsidRPr="00BB18E5">
        <w:rPr>
          <w:b/>
          <w:highlight w:val="yellow"/>
        </w:rPr>
        <w:t>song title</w:t>
      </w:r>
    </w:p>
    <w:p w14:paraId="1F7190AA" w14:textId="38832CF0" w:rsidR="005414CA" w:rsidRPr="0037226A" w:rsidRDefault="005414CA" w:rsidP="005414CA">
      <w:pPr>
        <w:numPr>
          <w:ilvl w:val="0"/>
          <w:numId w:val="1"/>
        </w:numPr>
        <w:rPr>
          <w:highlight w:val="yellow"/>
        </w:rPr>
      </w:pPr>
      <w:r w:rsidRPr="0037226A">
        <w:rPr>
          <w:b/>
          <w:highlight w:val="yellow"/>
        </w:rPr>
        <w:t>Display</w:t>
      </w:r>
      <w:r w:rsidRPr="0037226A">
        <w:rPr>
          <w:highlight w:val="yellow"/>
        </w:rPr>
        <w:t xml:space="preserve"> all </w:t>
      </w:r>
      <w:r w:rsidR="00DD26C7" w:rsidRPr="0037226A">
        <w:rPr>
          <w:b/>
          <w:highlight w:val="yellow"/>
        </w:rPr>
        <w:t>MP3s</w:t>
      </w:r>
      <w:r w:rsidRPr="0037226A">
        <w:rPr>
          <w:highlight w:val="yellow"/>
        </w:rPr>
        <w:t xml:space="preserve"> on the </w:t>
      </w:r>
      <w:r w:rsidR="00DD26C7" w:rsidRPr="0037226A">
        <w:rPr>
          <w:b/>
          <w:highlight w:val="yellow"/>
        </w:rPr>
        <w:t>tracker</w:t>
      </w:r>
      <w:r w:rsidRPr="0037226A">
        <w:rPr>
          <w:highlight w:val="yellow"/>
        </w:rPr>
        <w:t xml:space="preserve"> of a given </w:t>
      </w:r>
      <w:r w:rsidR="00DD26C7" w:rsidRPr="0037226A">
        <w:rPr>
          <w:b/>
          <w:highlight w:val="yellow"/>
        </w:rPr>
        <w:t>genre</w:t>
      </w:r>
    </w:p>
    <w:p w14:paraId="1B5FC217" w14:textId="47873196" w:rsidR="0063391F" w:rsidRPr="000C74D7" w:rsidRDefault="0063391F" w:rsidP="005414CA">
      <w:pPr>
        <w:numPr>
          <w:ilvl w:val="0"/>
          <w:numId w:val="1"/>
        </w:numPr>
        <w:rPr>
          <w:highlight w:val="yellow"/>
        </w:rPr>
      </w:pPr>
      <w:r w:rsidRPr="000C74D7">
        <w:rPr>
          <w:b/>
          <w:highlight w:val="yellow"/>
        </w:rPr>
        <w:t xml:space="preserve">Display </w:t>
      </w:r>
      <w:r w:rsidRPr="000C74D7">
        <w:rPr>
          <w:bCs/>
          <w:highlight w:val="yellow"/>
        </w:rPr>
        <w:t>all</w:t>
      </w:r>
      <w:r w:rsidRPr="000C74D7">
        <w:rPr>
          <w:b/>
          <w:highlight w:val="yellow"/>
        </w:rPr>
        <w:t xml:space="preserve"> MP3s </w:t>
      </w:r>
      <w:r w:rsidRPr="000C74D7">
        <w:rPr>
          <w:bCs/>
          <w:highlight w:val="yellow"/>
        </w:rPr>
        <w:t>on the</w:t>
      </w:r>
      <w:r w:rsidRPr="000C74D7">
        <w:rPr>
          <w:b/>
          <w:highlight w:val="yellow"/>
        </w:rPr>
        <w:t xml:space="preserve"> tracker </w:t>
      </w:r>
      <w:r w:rsidRPr="000C74D7">
        <w:rPr>
          <w:bCs/>
          <w:highlight w:val="yellow"/>
        </w:rPr>
        <w:t xml:space="preserve">with a given </w:t>
      </w:r>
      <w:r w:rsidRPr="000C74D7">
        <w:rPr>
          <w:b/>
          <w:highlight w:val="yellow"/>
        </w:rPr>
        <w:t>artist</w:t>
      </w:r>
    </w:p>
    <w:p w14:paraId="033B5F11" w14:textId="790B10F9" w:rsidR="005414CA" w:rsidRPr="00DD4C15" w:rsidRDefault="005414CA" w:rsidP="005414CA">
      <w:pPr>
        <w:numPr>
          <w:ilvl w:val="0"/>
          <w:numId w:val="1"/>
        </w:numPr>
        <w:rPr>
          <w:highlight w:val="yellow"/>
        </w:rPr>
      </w:pPr>
      <w:r w:rsidRPr="00DD4C15">
        <w:rPr>
          <w:b/>
          <w:highlight w:val="yellow"/>
        </w:rPr>
        <w:t>Sort</w:t>
      </w:r>
      <w:r w:rsidRPr="00DD4C15">
        <w:rPr>
          <w:highlight w:val="yellow"/>
        </w:rPr>
        <w:t xml:space="preserve"> the </w:t>
      </w:r>
      <w:r w:rsidR="00DD26C7" w:rsidRPr="00DD4C15">
        <w:rPr>
          <w:b/>
          <w:highlight w:val="yellow"/>
        </w:rPr>
        <w:t>MP3s</w:t>
      </w:r>
      <w:r w:rsidRPr="00DD4C15">
        <w:rPr>
          <w:highlight w:val="yellow"/>
        </w:rPr>
        <w:t xml:space="preserve"> by </w:t>
      </w:r>
      <w:r w:rsidR="00DD26C7" w:rsidRPr="00DD4C15">
        <w:rPr>
          <w:b/>
          <w:highlight w:val="yellow"/>
        </w:rPr>
        <w:t>song title</w:t>
      </w:r>
    </w:p>
    <w:p w14:paraId="632F7554" w14:textId="0401412E" w:rsidR="005414CA" w:rsidRDefault="005414CA" w:rsidP="005414CA">
      <w:pPr>
        <w:numPr>
          <w:ilvl w:val="0"/>
          <w:numId w:val="1"/>
        </w:numPr>
      </w:pPr>
      <w:r w:rsidRPr="00C94A9D">
        <w:rPr>
          <w:b/>
        </w:rPr>
        <w:t>Sort</w:t>
      </w:r>
      <w:r>
        <w:t xml:space="preserve"> the </w:t>
      </w:r>
      <w:r w:rsidR="00DD26C7">
        <w:rPr>
          <w:b/>
        </w:rPr>
        <w:t>MP3s</w:t>
      </w:r>
      <w:r>
        <w:t xml:space="preserve"> by </w:t>
      </w:r>
      <w:r w:rsidR="00193F2A">
        <w:rPr>
          <w:b/>
          <w:bCs/>
        </w:rPr>
        <w:t>song release date</w:t>
      </w:r>
    </w:p>
    <w:p w14:paraId="3AEC1504" w14:textId="41941FC0" w:rsidR="005414CA" w:rsidRPr="002F2202" w:rsidRDefault="005414CA" w:rsidP="005414CA">
      <w:pPr>
        <w:numPr>
          <w:ilvl w:val="0"/>
          <w:numId w:val="1"/>
        </w:numPr>
        <w:rPr>
          <w:highlight w:val="yellow"/>
        </w:rPr>
      </w:pPr>
      <w:r w:rsidRPr="002F2202">
        <w:rPr>
          <w:highlight w:val="yellow"/>
        </w:rPr>
        <w:t>Exit</w:t>
      </w:r>
    </w:p>
    <w:p w14:paraId="7F763F8E" w14:textId="292A59B3" w:rsidR="00FE7DA4" w:rsidRDefault="00FE7DA4" w:rsidP="00FE7DA4">
      <w:proofErr w:type="gramStart"/>
      <w:r>
        <w:t>In order for</w:t>
      </w:r>
      <w:proofErr w:type="gramEnd"/>
      <w:r>
        <w:t xml:space="preserve"> choice number </w:t>
      </w:r>
      <w:r w:rsidR="0063391F">
        <w:t>10</w:t>
      </w:r>
      <w:r>
        <w:t xml:space="preserve"> in the menu above to be effective, the driver must validate the components of the date (month number between 1 and 12, year </w:t>
      </w:r>
      <w:r w:rsidR="00193F2A">
        <w:t>before or during</w:t>
      </w:r>
      <w:r>
        <w:t xml:space="preserve"> the current year, etc.)</w:t>
      </w:r>
    </w:p>
    <w:p w14:paraId="0BFA1CBC" w14:textId="77777777" w:rsidR="007B73DF" w:rsidRDefault="007B73DF">
      <w:r>
        <w:br w:type="page"/>
      </w:r>
    </w:p>
    <w:p w14:paraId="6F41923D" w14:textId="2476CBC3" w:rsidR="005414CA" w:rsidRDefault="005414CA" w:rsidP="005414CA">
      <w:r>
        <w:lastRenderedPageBreak/>
        <w:t xml:space="preserve">The </w:t>
      </w:r>
      <w:r w:rsidR="00193F2A">
        <w:rPr>
          <w:b/>
        </w:rPr>
        <w:t>Playlist</w:t>
      </w:r>
      <w:r>
        <w:t xml:space="preserve"> class </w:t>
      </w:r>
      <w:r w:rsidR="007863F3">
        <w:t xml:space="preserve">should have at least the following </w:t>
      </w:r>
      <w:r w:rsidR="007863F3" w:rsidRPr="00C94A9D">
        <w:rPr>
          <w:b/>
        </w:rPr>
        <w:t>attributes</w:t>
      </w:r>
      <w:r w:rsidR="007863F3">
        <w:t>, but you may add others as needed.</w:t>
      </w:r>
    </w:p>
    <w:p w14:paraId="2619354A" w14:textId="16A3320B" w:rsidR="007863F3" w:rsidRDefault="00283E77" w:rsidP="007863F3">
      <w:pPr>
        <w:numPr>
          <w:ilvl w:val="0"/>
          <w:numId w:val="2"/>
        </w:numPr>
      </w:pPr>
      <w:r>
        <w:rPr>
          <w:b/>
        </w:rPr>
        <w:t xml:space="preserve">Private </w:t>
      </w:r>
      <w:r w:rsidR="006C772D">
        <w:rPr>
          <w:b/>
        </w:rPr>
        <w:t>List</w:t>
      </w:r>
      <w:r w:rsidR="007863F3" w:rsidRPr="00C94A9D">
        <w:rPr>
          <w:b/>
        </w:rPr>
        <w:t>&lt;</w:t>
      </w:r>
      <w:r w:rsidR="00193F2A">
        <w:rPr>
          <w:b/>
        </w:rPr>
        <w:t>MP3</w:t>
      </w:r>
      <w:r w:rsidR="007863F3" w:rsidRPr="00C94A9D">
        <w:rPr>
          <w:b/>
        </w:rPr>
        <w:t>&gt;</w:t>
      </w:r>
      <w:r w:rsidR="007863F3">
        <w:t xml:space="preserve"> </w:t>
      </w:r>
      <w:r w:rsidR="006C772D">
        <w:t xml:space="preserve">containing all the </w:t>
      </w:r>
      <w:r w:rsidR="006C772D">
        <w:rPr>
          <w:b/>
          <w:bCs/>
        </w:rPr>
        <w:t>MP3s</w:t>
      </w:r>
      <w:r w:rsidR="006C772D">
        <w:t xml:space="preserve"> in the </w:t>
      </w:r>
      <w:r w:rsidR="006C772D">
        <w:rPr>
          <w:b/>
          <w:bCs/>
        </w:rPr>
        <w:t>Playlist</w:t>
      </w:r>
    </w:p>
    <w:p w14:paraId="56FFD558" w14:textId="20DAE066" w:rsidR="007863F3" w:rsidRDefault="007863F3" w:rsidP="007863F3">
      <w:pPr>
        <w:numPr>
          <w:ilvl w:val="0"/>
          <w:numId w:val="2"/>
        </w:numPr>
      </w:pPr>
      <w:r w:rsidRPr="00C94A9D">
        <w:rPr>
          <w:b/>
        </w:rPr>
        <w:t>String</w:t>
      </w:r>
      <w:r>
        <w:t xml:space="preserve"> containing the </w:t>
      </w:r>
      <w:r w:rsidR="00F54F92">
        <w:t xml:space="preserve">name of the </w:t>
      </w:r>
      <w:r w:rsidR="00193F2A">
        <w:rPr>
          <w:b/>
        </w:rPr>
        <w:t>Playlist</w:t>
      </w:r>
    </w:p>
    <w:p w14:paraId="3B00A0FC" w14:textId="0DC37F34" w:rsidR="007863F3" w:rsidRDefault="007863F3" w:rsidP="007863F3">
      <w:pPr>
        <w:numPr>
          <w:ilvl w:val="0"/>
          <w:numId w:val="2"/>
        </w:numPr>
      </w:pPr>
      <w:r w:rsidRPr="00C94A9D">
        <w:rPr>
          <w:b/>
        </w:rPr>
        <w:t>String</w:t>
      </w:r>
      <w:r>
        <w:t xml:space="preserve"> containing the name of </w:t>
      </w:r>
      <w:r w:rsidR="00FB522C">
        <w:t xml:space="preserve">the creator of the </w:t>
      </w:r>
      <w:r w:rsidR="00FB522C">
        <w:rPr>
          <w:b/>
          <w:bCs/>
        </w:rPr>
        <w:t>Playlist</w:t>
      </w:r>
    </w:p>
    <w:p w14:paraId="7D623F27" w14:textId="3A72E103" w:rsidR="000376F9" w:rsidRDefault="00AD6C9B" w:rsidP="007863F3">
      <w:pPr>
        <w:numPr>
          <w:ilvl w:val="0"/>
          <w:numId w:val="2"/>
        </w:numPr>
      </w:pPr>
      <w:r>
        <w:rPr>
          <w:b/>
        </w:rPr>
        <w:t>Creation date</w:t>
      </w:r>
      <w:r w:rsidR="00F66589">
        <w:rPr>
          <w:b/>
        </w:rPr>
        <w:t xml:space="preserve"> </w:t>
      </w:r>
      <w:r w:rsidR="000376F9">
        <w:t xml:space="preserve">of the </w:t>
      </w:r>
      <w:r w:rsidR="00FB522C">
        <w:t>playlist</w:t>
      </w:r>
    </w:p>
    <w:p w14:paraId="4B3F93CD" w14:textId="476F1DDF" w:rsidR="007863F3" w:rsidRDefault="007863F3" w:rsidP="007863F3">
      <w:r>
        <w:t xml:space="preserve">In addition to the usual </w:t>
      </w:r>
      <w:r w:rsidRPr="00C94A9D">
        <w:rPr>
          <w:b/>
        </w:rPr>
        <w:t>constructors</w:t>
      </w:r>
      <w:r w:rsidR="00276210">
        <w:t xml:space="preserve"> </w:t>
      </w:r>
      <w:r>
        <w:t xml:space="preserve">and </w:t>
      </w:r>
      <w:proofErr w:type="spellStart"/>
      <w:r w:rsidR="00276210">
        <w:rPr>
          <w:b/>
        </w:rPr>
        <w:t>T</w:t>
      </w:r>
      <w:r w:rsidRPr="00C94A9D">
        <w:rPr>
          <w:b/>
        </w:rPr>
        <w:t>oString</w:t>
      </w:r>
      <w:proofErr w:type="spellEnd"/>
      <w:r>
        <w:t xml:space="preserve"> method, the </w:t>
      </w:r>
      <w:r w:rsidR="00FB522C">
        <w:rPr>
          <w:b/>
        </w:rPr>
        <w:t>Playlist</w:t>
      </w:r>
      <w:r>
        <w:t xml:space="preserve"> class </w:t>
      </w:r>
      <w:r w:rsidR="00360884">
        <w:t xml:space="preserve">must have </w:t>
      </w:r>
      <w:proofErr w:type="gramStart"/>
      <w:r w:rsidR="00360884">
        <w:t>all of</w:t>
      </w:r>
      <w:proofErr w:type="gramEnd"/>
      <w:r w:rsidR="00360884">
        <w:t xml:space="preserve"> the</w:t>
      </w:r>
      <w:r>
        <w:t xml:space="preserve"> methods required to support the </w:t>
      </w:r>
      <w:r w:rsidR="00C94A9D">
        <w:t>functionality needed in the driver class (</w:t>
      </w:r>
      <w:r w:rsidR="00C94A9D" w:rsidRPr="00C94A9D">
        <w:rPr>
          <w:b/>
        </w:rPr>
        <w:t>searching</w:t>
      </w:r>
      <w:r w:rsidR="00C94A9D">
        <w:t xml:space="preserve">, </w:t>
      </w:r>
      <w:r w:rsidR="00C94A9D" w:rsidRPr="00C94A9D">
        <w:rPr>
          <w:b/>
        </w:rPr>
        <w:t>sorting</w:t>
      </w:r>
      <w:r w:rsidR="00C94A9D">
        <w:t xml:space="preserve">, </w:t>
      </w:r>
      <w:r w:rsidR="00C94A9D" w:rsidRPr="00C94A9D">
        <w:rPr>
          <w:b/>
        </w:rPr>
        <w:t>retrieving</w:t>
      </w:r>
      <w:r w:rsidR="00C94A9D">
        <w:t xml:space="preserve">, </w:t>
      </w:r>
      <w:r w:rsidR="00C94A9D" w:rsidRPr="00C94A9D">
        <w:rPr>
          <w:b/>
        </w:rPr>
        <w:t>adding</w:t>
      </w:r>
      <w:r w:rsidR="00C94A9D">
        <w:t xml:space="preserve">, </w:t>
      </w:r>
      <w:r w:rsidR="00C94A9D" w:rsidRPr="00C94A9D">
        <w:rPr>
          <w:b/>
        </w:rPr>
        <w:t>dropping</w:t>
      </w:r>
      <w:r w:rsidR="00C94A9D">
        <w:t xml:space="preserve">, </w:t>
      </w:r>
      <w:r w:rsidR="00360884" w:rsidRPr="00360884">
        <w:rPr>
          <w:b/>
        </w:rPr>
        <w:t>editing</w:t>
      </w:r>
      <w:r w:rsidR="00360884">
        <w:t xml:space="preserve">, </w:t>
      </w:r>
      <w:r w:rsidR="00C94A9D">
        <w:t>etc.)</w:t>
      </w:r>
    </w:p>
    <w:p w14:paraId="5F1F351D" w14:textId="5DB9970A" w:rsidR="00CA6148" w:rsidRDefault="00CA6148" w:rsidP="007863F3">
      <w:r>
        <w:t xml:space="preserve">Since the </w:t>
      </w:r>
      <w:r w:rsidR="0068723A">
        <w:rPr>
          <w:b/>
        </w:rPr>
        <w:t>song list</w:t>
      </w:r>
      <w:r>
        <w:t xml:space="preserve"> is a </w:t>
      </w:r>
      <w:r w:rsidRPr="00921B44">
        <w:rPr>
          <w:b/>
        </w:rPr>
        <w:t>private</w:t>
      </w:r>
      <w:r>
        <w:t xml:space="preserve"> </w:t>
      </w:r>
      <w:r w:rsidR="0068723A">
        <w:rPr>
          <w:b/>
        </w:rPr>
        <w:t>List</w:t>
      </w:r>
      <w:r>
        <w:t xml:space="preserve"> inside </w:t>
      </w:r>
      <w:r w:rsidR="00FB522C">
        <w:rPr>
          <w:b/>
        </w:rPr>
        <w:t>Playlist</w:t>
      </w:r>
      <w:r w:rsidR="00523F51">
        <w:t xml:space="preserve"> class</w:t>
      </w:r>
      <w:r>
        <w:t>, it can only be accessed by th</w:t>
      </w:r>
      <w:r w:rsidR="00523F51">
        <w:t>at</w:t>
      </w:r>
      <w:r>
        <w:t xml:space="preserve"> class.</w:t>
      </w:r>
      <w:r w:rsidR="00BE2122">
        <w:t xml:space="preserve"> </w:t>
      </w:r>
      <w:r>
        <w:t xml:space="preserve">The </w:t>
      </w:r>
      <w:r w:rsidRPr="00921B44">
        <w:rPr>
          <w:b/>
        </w:rPr>
        <w:t>driver</w:t>
      </w:r>
      <w:r>
        <w:t xml:space="preserve"> class </w:t>
      </w:r>
      <w:r w:rsidRPr="00921B44">
        <w:rPr>
          <w:b/>
        </w:rPr>
        <w:t>cannot</w:t>
      </w:r>
      <w:r>
        <w:t xml:space="preserve"> directly access any </w:t>
      </w:r>
      <w:r w:rsidR="00FB522C">
        <w:rPr>
          <w:b/>
        </w:rPr>
        <w:t>MP3</w:t>
      </w:r>
      <w:r>
        <w:t xml:space="preserve"> on the </w:t>
      </w:r>
      <w:r w:rsidR="00FB522C">
        <w:rPr>
          <w:b/>
        </w:rPr>
        <w:t>Playlist’s</w:t>
      </w:r>
      <w:r w:rsidR="00523F51">
        <w:rPr>
          <w:b/>
        </w:rPr>
        <w:t xml:space="preserve"> </w:t>
      </w:r>
      <w:r w:rsidR="00FB522C">
        <w:rPr>
          <w:b/>
        </w:rPr>
        <w:t>song</w:t>
      </w:r>
      <w:r w:rsidR="0068723A">
        <w:rPr>
          <w:b/>
        </w:rPr>
        <w:t xml:space="preserve"> l</w:t>
      </w:r>
      <w:r w:rsidR="00FB522C">
        <w:rPr>
          <w:b/>
        </w:rPr>
        <w:t>ist</w:t>
      </w:r>
      <w:r>
        <w:t>.</w:t>
      </w:r>
      <w:r w:rsidR="00BE2122">
        <w:t xml:space="preserve"> </w:t>
      </w:r>
      <w:r>
        <w:t xml:space="preserve">Thus, the </w:t>
      </w:r>
      <w:r w:rsidR="00FB522C">
        <w:rPr>
          <w:b/>
        </w:rPr>
        <w:t>Playlist</w:t>
      </w:r>
      <w:r>
        <w:t xml:space="preserve"> class will have to provide methods such as </w:t>
      </w:r>
      <w:r w:rsidR="002002AE">
        <w:rPr>
          <w:b/>
        </w:rPr>
        <w:t>G</w:t>
      </w:r>
      <w:r w:rsidRPr="00921B44">
        <w:rPr>
          <w:b/>
        </w:rPr>
        <w:t>et</w:t>
      </w:r>
      <w:r>
        <w:t xml:space="preserve">, </w:t>
      </w:r>
      <w:r w:rsidR="002002AE">
        <w:rPr>
          <w:b/>
        </w:rPr>
        <w:t>S</w:t>
      </w:r>
      <w:r w:rsidRPr="00921B44">
        <w:rPr>
          <w:b/>
        </w:rPr>
        <w:t>et</w:t>
      </w:r>
      <w:r>
        <w:t xml:space="preserve">, </w:t>
      </w:r>
      <w:r w:rsidR="002002AE">
        <w:rPr>
          <w:b/>
        </w:rPr>
        <w:t>S</w:t>
      </w:r>
      <w:r w:rsidRPr="00921B44">
        <w:rPr>
          <w:b/>
        </w:rPr>
        <w:t>ize</w:t>
      </w:r>
      <w:r>
        <w:t xml:space="preserve">, and </w:t>
      </w:r>
      <w:r w:rsidR="002002AE">
        <w:rPr>
          <w:b/>
        </w:rPr>
        <w:t>R</w:t>
      </w:r>
      <w:r w:rsidRPr="00921B44">
        <w:rPr>
          <w:b/>
        </w:rPr>
        <w:t>emove</w:t>
      </w:r>
      <w:r>
        <w:t xml:space="preserve"> so that the </w:t>
      </w:r>
      <w:r w:rsidRPr="00921B44">
        <w:rPr>
          <w:b/>
        </w:rPr>
        <w:t>driver</w:t>
      </w:r>
      <w:r>
        <w:t xml:space="preserve"> can work with individual </w:t>
      </w:r>
      <w:r w:rsidR="00FB522C">
        <w:rPr>
          <w:b/>
        </w:rPr>
        <w:t>MP3s</w:t>
      </w:r>
      <w:r w:rsidR="00921B44">
        <w:rPr>
          <w:b/>
        </w:rPr>
        <w:t xml:space="preserve"> </w:t>
      </w:r>
      <w:r w:rsidR="00921B44" w:rsidRPr="00921B44">
        <w:t>from</w:t>
      </w:r>
      <w:r w:rsidR="00921B44">
        <w:rPr>
          <w:b/>
        </w:rPr>
        <w:t xml:space="preserve"> </w:t>
      </w:r>
      <w:r w:rsidR="00FB522C">
        <w:rPr>
          <w:b/>
        </w:rPr>
        <w:t>Playlist’s</w:t>
      </w:r>
      <w:r w:rsidR="00523F51">
        <w:rPr>
          <w:b/>
        </w:rPr>
        <w:t xml:space="preserve"> </w:t>
      </w:r>
      <w:r w:rsidR="0068723A">
        <w:rPr>
          <w:b/>
        </w:rPr>
        <w:t>song list</w:t>
      </w:r>
      <w:r>
        <w:t>.</w:t>
      </w:r>
    </w:p>
    <w:p w14:paraId="2BA04A94" w14:textId="7780A20A" w:rsidR="00921B44" w:rsidRDefault="00921B44" w:rsidP="00921B44">
      <w:pPr>
        <w:pStyle w:val="Heading1"/>
      </w:pPr>
      <w:r>
        <w:t xml:space="preserve">Testing the Code </w:t>
      </w:r>
    </w:p>
    <w:p w14:paraId="56D9AAF7" w14:textId="6FDFE02E" w:rsidR="00921B44" w:rsidRDefault="00DA402C" w:rsidP="00921B44">
      <w:r>
        <w:t xml:space="preserve">Your </w:t>
      </w:r>
      <w:r w:rsidRPr="00BA67A9">
        <w:rPr>
          <w:b/>
        </w:rPr>
        <w:t>test suite</w:t>
      </w:r>
      <w:r>
        <w:t xml:space="preserve"> in your </w:t>
      </w:r>
      <w:r w:rsidRPr="00BA67A9">
        <w:rPr>
          <w:b/>
        </w:rPr>
        <w:t>design document</w:t>
      </w:r>
      <w:r>
        <w:t xml:space="preserve"> should </w:t>
      </w:r>
      <w:r w:rsidR="00BD20E5">
        <w:t xml:space="preserve">contain at least </w:t>
      </w:r>
      <w:r w:rsidR="00BD20E5" w:rsidRPr="00172031">
        <w:rPr>
          <w:b/>
        </w:rPr>
        <w:t>7</w:t>
      </w:r>
      <w:r w:rsidR="00BD20E5">
        <w:t xml:space="preserve"> </w:t>
      </w:r>
      <w:r w:rsidR="00FB522C">
        <w:rPr>
          <w:b/>
        </w:rPr>
        <w:t>MP3</w:t>
      </w:r>
      <w:r w:rsidR="0068723A">
        <w:rPr>
          <w:b/>
        </w:rPr>
        <w:t>s</w:t>
      </w:r>
      <w:r w:rsidR="00172031">
        <w:t xml:space="preserve"> – one for each </w:t>
      </w:r>
      <w:r w:rsidR="00FB522C">
        <w:rPr>
          <w:b/>
        </w:rPr>
        <w:t>Genre</w:t>
      </w:r>
      <w:r w:rsidR="00172031">
        <w:t xml:space="preserve"> and one other that has an invalid </w:t>
      </w:r>
      <w:r w:rsidR="00FB522C">
        <w:rPr>
          <w:b/>
        </w:rPr>
        <w:t>Genre</w:t>
      </w:r>
      <w:r w:rsidR="00172031">
        <w:t>.</w:t>
      </w:r>
      <w:r w:rsidR="00BE2122">
        <w:t xml:space="preserve"> </w:t>
      </w:r>
      <w:r w:rsidR="00172031">
        <w:t>It may contain more</w:t>
      </w:r>
      <w:r w:rsidR="00837E1D">
        <w:t xml:space="preserve"> than 7</w:t>
      </w:r>
      <w:r w:rsidR="00172031">
        <w:t xml:space="preserve"> </w:t>
      </w:r>
      <w:r w:rsidR="00BE2122">
        <w:rPr>
          <w:b/>
        </w:rPr>
        <w:t>MP3s</w:t>
      </w:r>
      <w:r w:rsidR="00172031">
        <w:t xml:space="preserve">. You should test your program with </w:t>
      </w:r>
      <w:r w:rsidR="00237005">
        <w:t>all</w:t>
      </w:r>
      <w:r w:rsidR="00172031">
        <w:t xml:space="preserve"> the inputs in your design document.</w:t>
      </w:r>
    </w:p>
    <w:p w14:paraId="017798A0" w14:textId="77777777" w:rsidR="0009181B" w:rsidRDefault="0009181B" w:rsidP="0009181B">
      <w:pPr>
        <w:pStyle w:val="Heading1"/>
        <w:spacing w:after="60"/>
      </w:pPr>
      <w:r>
        <w:t>Other Requirements</w:t>
      </w:r>
    </w:p>
    <w:p w14:paraId="6426DA5C" w14:textId="77777777" w:rsidR="0009181B" w:rsidRDefault="0009181B" w:rsidP="0009181B">
      <w:pPr>
        <w:spacing w:after="60"/>
      </w:pPr>
      <w:r>
        <w:t xml:space="preserve">Use good object-oriented principles and style. </w:t>
      </w:r>
    </w:p>
    <w:p w14:paraId="4193EA04" w14:textId="77777777" w:rsidR="0009181B" w:rsidRDefault="0009181B" w:rsidP="0009181B">
      <w:pPr>
        <w:numPr>
          <w:ilvl w:val="0"/>
          <w:numId w:val="3"/>
        </w:numPr>
        <w:spacing w:after="60"/>
      </w:pPr>
      <w:r>
        <w:t>Create properties instead of setters and getters where possible.</w:t>
      </w:r>
    </w:p>
    <w:p w14:paraId="628584A7" w14:textId="77777777" w:rsidR="0009181B" w:rsidRDefault="0009181B" w:rsidP="0009181B">
      <w:pPr>
        <w:numPr>
          <w:ilvl w:val="0"/>
          <w:numId w:val="3"/>
        </w:numPr>
        <w:spacing w:after="60"/>
      </w:pPr>
      <w:r>
        <w:t xml:space="preserve">Use standard </w:t>
      </w:r>
      <w:r w:rsidRPr="00D35072">
        <w:rPr>
          <w:b/>
          <w:bCs/>
        </w:rPr>
        <w:t>C#</w:t>
      </w:r>
      <w:r>
        <w:t xml:space="preserve"> naming conventions for </w:t>
      </w:r>
      <w:r w:rsidRPr="00AA45AB">
        <w:rPr>
          <w:b/>
        </w:rPr>
        <w:t>classes</w:t>
      </w:r>
      <w:r>
        <w:t xml:space="preserve">, </w:t>
      </w:r>
      <w:r w:rsidRPr="00AA45AB">
        <w:rPr>
          <w:b/>
        </w:rPr>
        <w:t>attributes</w:t>
      </w:r>
      <w:r>
        <w:t xml:space="preserve">, </w:t>
      </w:r>
      <w:r w:rsidRPr="00AA45AB">
        <w:rPr>
          <w:b/>
        </w:rPr>
        <w:t>local</w:t>
      </w:r>
      <w:r>
        <w:t xml:space="preserve"> </w:t>
      </w:r>
      <w:r w:rsidRPr="00AA45AB">
        <w:rPr>
          <w:b/>
        </w:rPr>
        <w:t>variables</w:t>
      </w:r>
      <w:r>
        <w:t xml:space="preserve">, </w:t>
      </w:r>
      <w:r w:rsidRPr="00AA45AB">
        <w:rPr>
          <w:b/>
        </w:rPr>
        <w:t>constants</w:t>
      </w:r>
      <w:r>
        <w:t xml:space="preserve">, and </w:t>
      </w:r>
      <w:r w:rsidRPr="00AA45AB">
        <w:rPr>
          <w:b/>
        </w:rPr>
        <w:t>methods</w:t>
      </w:r>
      <w:r>
        <w:t>.</w:t>
      </w:r>
    </w:p>
    <w:p w14:paraId="373ED568" w14:textId="77777777" w:rsidR="0009181B" w:rsidRDefault="0009181B" w:rsidP="0009181B">
      <w:pPr>
        <w:pStyle w:val="Heading1"/>
      </w:pPr>
      <w:r>
        <w:t>Project Documentation (via Comments)</w:t>
      </w:r>
    </w:p>
    <w:p w14:paraId="008DCF5A" w14:textId="77777777" w:rsidR="0009181B" w:rsidRDefault="0009181B" w:rsidP="0009181B">
      <w:r w:rsidRPr="00244B69">
        <w:rPr>
          <w:b/>
        </w:rPr>
        <w:t xml:space="preserve">Project documentation is </w:t>
      </w:r>
      <w:r w:rsidRPr="00244B69">
        <w:rPr>
          <w:b/>
          <w:color w:val="FF0000"/>
          <w:u w:val="single"/>
        </w:rPr>
        <w:t>NOT</w:t>
      </w:r>
      <w:r w:rsidRPr="00244B69">
        <w:rPr>
          <w:b/>
        </w:rPr>
        <w:t xml:space="preserve"> optional in this course.</w:t>
      </w:r>
      <w:r>
        <w:rPr>
          <w:b/>
        </w:rPr>
        <w:t xml:space="preserve"> </w:t>
      </w:r>
      <w:r>
        <w:t xml:space="preserve">It is absolutely required in </w:t>
      </w:r>
      <w:r w:rsidRPr="00D3299F">
        <w:rPr>
          <w:b/>
        </w:rPr>
        <w:t>every</w:t>
      </w:r>
      <w:r>
        <w:t xml:space="preserve"> programming assignment. See the </w:t>
      </w:r>
      <w:r w:rsidRPr="00D3299F">
        <w:rPr>
          <w:b/>
        </w:rPr>
        <w:t>Documentation Standards</w:t>
      </w:r>
      <w:r>
        <w:t xml:space="preserve"> on D2L for details and for examples of proper documentation.</w:t>
      </w:r>
    </w:p>
    <w:p w14:paraId="5B5857A1" w14:textId="77777777" w:rsidR="0009181B" w:rsidRDefault="0009181B" w:rsidP="0009181B">
      <w:r>
        <w:t xml:space="preserve">An otherwise perfect project may still receive a </w:t>
      </w:r>
      <w:r w:rsidRPr="00D3299F">
        <w:rPr>
          <w:b/>
        </w:rPr>
        <w:t>failing grade</w:t>
      </w:r>
      <w:r>
        <w:t xml:space="preserve"> if the required documentation is missing, incomplete, or poorly done. Examples of proper documentation appear in the course </w:t>
      </w:r>
      <w:r w:rsidRPr="00D3299F">
        <w:rPr>
          <w:b/>
        </w:rPr>
        <w:t>Documentation</w:t>
      </w:r>
      <w:r>
        <w:t xml:space="preserve"> </w:t>
      </w:r>
      <w:r w:rsidRPr="00D3299F">
        <w:rPr>
          <w:b/>
        </w:rPr>
        <w:t>Standards</w:t>
      </w:r>
      <w:r>
        <w:t xml:space="preserve"> document</w:t>
      </w:r>
    </w:p>
    <w:p w14:paraId="6726B492" w14:textId="77777777" w:rsidR="0009181B" w:rsidRDefault="0009181B" w:rsidP="0009181B">
      <w:pPr>
        <w:pStyle w:val="Heading1"/>
      </w:pPr>
      <w:r>
        <w:t>Submission</w:t>
      </w:r>
    </w:p>
    <w:p w14:paraId="52EA3EB9" w14:textId="6B9FDEDA" w:rsidR="0009181B" w:rsidRDefault="0009181B" w:rsidP="0009181B">
      <w:r>
        <w:t xml:space="preserve">Update your </w:t>
      </w:r>
      <w:r w:rsidRPr="00E527F2">
        <w:rPr>
          <w:b/>
          <w:bCs/>
        </w:rPr>
        <w:t>design document</w:t>
      </w:r>
      <w:r>
        <w:t xml:space="preserve"> from </w:t>
      </w:r>
      <w:r w:rsidRPr="00E527F2">
        <w:rPr>
          <w:b/>
          <w:bCs/>
        </w:rPr>
        <w:t xml:space="preserve">Project </w:t>
      </w:r>
      <w:r w:rsidR="00B77572">
        <w:rPr>
          <w:b/>
          <w:bCs/>
        </w:rPr>
        <w:t>1</w:t>
      </w:r>
      <w:r>
        <w:t xml:space="preserve"> and include it in your submission.</w:t>
      </w:r>
    </w:p>
    <w:p w14:paraId="7CF4BBCD" w14:textId="27283304" w:rsidR="00EF051B" w:rsidRPr="0009181B" w:rsidRDefault="0009181B" w:rsidP="0009181B">
      <w:r>
        <w:t xml:space="preserve">Submit a single </w:t>
      </w:r>
      <w:r w:rsidRPr="00E527F2">
        <w:rPr>
          <w:b/>
          <w:bCs/>
        </w:rPr>
        <w:t>zipped</w:t>
      </w:r>
      <w:r>
        <w:t xml:space="preserve"> file</w:t>
      </w:r>
      <w:r w:rsidR="00EB4FF6">
        <w:t xml:space="preserve"> with a name in the format of </w:t>
      </w:r>
      <w:r w:rsidR="00EB4FF6" w:rsidRPr="00A36FD2">
        <w:rPr>
          <w:b/>
          <w:bCs/>
          <w:i/>
          <w:iCs/>
        </w:rPr>
        <w:t>1260-LastFirst-Project</w:t>
      </w:r>
      <w:r w:rsidR="00EB4FF6">
        <w:rPr>
          <w:b/>
          <w:bCs/>
          <w:i/>
          <w:iCs/>
        </w:rPr>
        <w:t>3</w:t>
      </w:r>
      <w:r>
        <w:t xml:space="preserve"> containing your </w:t>
      </w:r>
      <w:r w:rsidRPr="00E527F2">
        <w:rPr>
          <w:b/>
          <w:bCs/>
        </w:rPr>
        <w:t>updated design document</w:t>
      </w:r>
      <w:r>
        <w:t xml:space="preserve"> and the </w:t>
      </w:r>
      <w:r w:rsidRPr="00E527F2">
        <w:rPr>
          <w:b/>
          <w:bCs/>
        </w:rPr>
        <w:t>project code</w:t>
      </w:r>
      <w:r>
        <w:t xml:space="preserve"> to your instructor via the D2L </w:t>
      </w:r>
      <w:proofErr w:type="spellStart"/>
      <w:r>
        <w:t>dropbox</w:t>
      </w:r>
      <w:proofErr w:type="spellEnd"/>
      <w:r>
        <w:t>.</w:t>
      </w:r>
    </w:p>
    <w:sectPr w:rsidR="00EF051B" w:rsidRPr="0009181B" w:rsidSect="00385BDF">
      <w:headerReference w:type="default" r:id="rId7"/>
      <w:footerReference w:type="default" r:id="rId8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B7D9" w14:textId="77777777" w:rsidR="00E03D7F" w:rsidRDefault="00E03D7F" w:rsidP="00385BDF">
      <w:pPr>
        <w:spacing w:after="0" w:line="240" w:lineRule="auto"/>
      </w:pPr>
      <w:r>
        <w:separator/>
      </w:r>
    </w:p>
  </w:endnote>
  <w:endnote w:type="continuationSeparator" w:id="0">
    <w:p w14:paraId="16AD069F" w14:textId="77777777" w:rsidR="00E03D7F" w:rsidRDefault="00E03D7F" w:rsidP="00385BDF">
      <w:pPr>
        <w:spacing w:after="0" w:line="240" w:lineRule="auto"/>
      </w:pPr>
      <w:r>
        <w:continuationSeparator/>
      </w:r>
    </w:p>
  </w:endnote>
  <w:endnote w:type="continuationNotice" w:id="1">
    <w:p w14:paraId="688A3862" w14:textId="77777777" w:rsidR="00E03D7F" w:rsidRDefault="00E03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0C6D" w14:textId="0ABA139E" w:rsidR="005D59AB" w:rsidRDefault="00BA67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Project 3 – </w:t>
    </w:r>
    <w:r w:rsidR="00EF051B">
      <w:rPr>
        <w:rFonts w:asciiTheme="majorHAnsi" w:hAnsiTheme="majorHAnsi"/>
      </w:rPr>
      <w:t>MP3 Tracker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346643" w:rsidRPr="00346643">
      <w:rPr>
        <w:rFonts w:asciiTheme="majorHAnsi" w:hAnsiTheme="majorHAnsi"/>
        <w:noProof/>
      </w:rPr>
      <w:t>2</w:t>
    </w:r>
    <w:r w:rsidR="002B67EA">
      <w:rPr>
        <w:rFonts w:asciiTheme="majorHAnsi" w:hAnsiTheme="majorHAnsi"/>
        <w:noProof/>
      </w:rPr>
      <w:fldChar w:fldCharType="end"/>
    </w:r>
  </w:p>
  <w:p w14:paraId="39B78CF0" w14:textId="77777777" w:rsidR="00385BDF" w:rsidRDefault="0038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4B5C" w14:textId="77777777" w:rsidR="00E03D7F" w:rsidRDefault="00E03D7F" w:rsidP="00385BDF">
      <w:pPr>
        <w:spacing w:after="0" w:line="240" w:lineRule="auto"/>
      </w:pPr>
      <w:r>
        <w:separator/>
      </w:r>
    </w:p>
  </w:footnote>
  <w:footnote w:type="continuationSeparator" w:id="0">
    <w:p w14:paraId="6398AC71" w14:textId="77777777" w:rsidR="00E03D7F" w:rsidRDefault="00E03D7F" w:rsidP="00385BDF">
      <w:pPr>
        <w:spacing w:after="0" w:line="240" w:lineRule="auto"/>
      </w:pPr>
      <w:r>
        <w:continuationSeparator/>
      </w:r>
    </w:p>
  </w:footnote>
  <w:footnote w:type="continuationNotice" w:id="1">
    <w:p w14:paraId="1EC52DEA" w14:textId="77777777" w:rsidR="00E03D7F" w:rsidRDefault="00E03D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5351"/>
      <w:gridCol w:w="2684"/>
    </w:tblGrid>
    <w:tr w:rsidR="00385BDF" w14:paraId="2802DF0F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58B80E21" w14:textId="7D08CB2E" w:rsidR="00385BDF" w:rsidRPr="005D59AB" w:rsidRDefault="00385BDF" w:rsidP="00D61B6B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Content>
              <w:r w:rsidR="00D61B6B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385BDF" w14:paraId="02CBD821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133F87A" w14:textId="5DE56E55"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237005">
            <w:rPr>
              <w:noProof/>
            </w:rPr>
            <w:t>October 28,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11D01260" w14:textId="69F177CF" w:rsidR="00385BDF" w:rsidRDefault="003B3BE4" w:rsidP="00CD1267">
              <w:pPr>
                <w:pStyle w:val="Header"/>
                <w:jc w:val="center"/>
              </w:pPr>
              <w:r>
                <w:t xml:space="preserve">Project 3 – </w:t>
              </w:r>
              <w:r w:rsidR="00DD26C7">
                <w:t xml:space="preserve">MP3 </w:t>
              </w:r>
              <w:r w:rsidR="00A8746F">
                <w:t>Tracker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65DAD3C" w14:textId="77777777" w:rsidR="00385BDF" w:rsidRDefault="00C67808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612F0AE1" w14:textId="77777777" w:rsidR="00385BDF" w:rsidRDefault="00385BDF" w:rsidP="0038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3F22"/>
    <w:multiLevelType w:val="hybridMultilevel"/>
    <w:tmpl w:val="6188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F1A7B"/>
    <w:multiLevelType w:val="hybridMultilevel"/>
    <w:tmpl w:val="318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A51"/>
    <w:multiLevelType w:val="hybridMultilevel"/>
    <w:tmpl w:val="B6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60423">
    <w:abstractNumId w:val="2"/>
  </w:num>
  <w:num w:numId="2" w16cid:durableId="355735987">
    <w:abstractNumId w:val="1"/>
  </w:num>
  <w:num w:numId="3" w16cid:durableId="13883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6B"/>
    <w:rsid w:val="000376F9"/>
    <w:rsid w:val="0009181B"/>
    <w:rsid w:val="000A1E8E"/>
    <w:rsid w:val="000C74D7"/>
    <w:rsid w:val="000D6C0E"/>
    <w:rsid w:val="0012178B"/>
    <w:rsid w:val="00131264"/>
    <w:rsid w:val="00172031"/>
    <w:rsid w:val="00193F2A"/>
    <w:rsid w:val="001B3463"/>
    <w:rsid w:val="002002AE"/>
    <w:rsid w:val="00215ED1"/>
    <w:rsid w:val="00237005"/>
    <w:rsid w:val="00276210"/>
    <w:rsid w:val="00283E77"/>
    <w:rsid w:val="002B67EA"/>
    <w:rsid w:val="002D5C9F"/>
    <w:rsid w:val="002F2202"/>
    <w:rsid w:val="00346643"/>
    <w:rsid w:val="00360884"/>
    <w:rsid w:val="0037226A"/>
    <w:rsid w:val="00385BDF"/>
    <w:rsid w:val="00391DCD"/>
    <w:rsid w:val="003A396F"/>
    <w:rsid w:val="003B3167"/>
    <w:rsid w:val="003B3BE4"/>
    <w:rsid w:val="003E4468"/>
    <w:rsid w:val="004A3C0D"/>
    <w:rsid w:val="00523F51"/>
    <w:rsid w:val="005414CA"/>
    <w:rsid w:val="0059370F"/>
    <w:rsid w:val="00594B17"/>
    <w:rsid w:val="005A6742"/>
    <w:rsid w:val="005D0AEA"/>
    <w:rsid w:val="005D59AB"/>
    <w:rsid w:val="0063391F"/>
    <w:rsid w:val="00654197"/>
    <w:rsid w:val="0066775B"/>
    <w:rsid w:val="00672ECF"/>
    <w:rsid w:val="0067776B"/>
    <w:rsid w:val="0068723A"/>
    <w:rsid w:val="006C772D"/>
    <w:rsid w:val="006D4D15"/>
    <w:rsid w:val="007130D2"/>
    <w:rsid w:val="0075468E"/>
    <w:rsid w:val="007630C7"/>
    <w:rsid w:val="007718B7"/>
    <w:rsid w:val="007863F3"/>
    <w:rsid w:val="00797C2B"/>
    <w:rsid w:val="007B73DF"/>
    <w:rsid w:val="0080685F"/>
    <w:rsid w:val="00837E1D"/>
    <w:rsid w:val="008413CA"/>
    <w:rsid w:val="00890904"/>
    <w:rsid w:val="008A1BBA"/>
    <w:rsid w:val="008B73A1"/>
    <w:rsid w:val="008F1A8C"/>
    <w:rsid w:val="008F4FC9"/>
    <w:rsid w:val="00904456"/>
    <w:rsid w:val="00921B44"/>
    <w:rsid w:val="009222E9"/>
    <w:rsid w:val="0092310A"/>
    <w:rsid w:val="00924463"/>
    <w:rsid w:val="00997007"/>
    <w:rsid w:val="009C6A8B"/>
    <w:rsid w:val="009F4E91"/>
    <w:rsid w:val="00A5185F"/>
    <w:rsid w:val="00A800AD"/>
    <w:rsid w:val="00A8746F"/>
    <w:rsid w:val="00A92DB8"/>
    <w:rsid w:val="00AB79EA"/>
    <w:rsid w:val="00AC1FA8"/>
    <w:rsid w:val="00AD5716"/>
    <w:rsid w:val="00AD6C9B"/>
    <w:rsid w:val="00B01C2B"/>
    <w:rsid w:val="00B419EC"/>
    <w:rsid w:val="00B77572"/>
    <w:rsid w:val="00BA67A9"/>
    <w:rsid w:val="00BB18E5"/>
    <w:rsid w:val="00BD20E5"/>
    <w:rsid w:val="00BE2122"/>
    <w:rsid w:val="00C259E8"/>
    <w:rsid w:val="00C67808"/>
    <w:rsid w:val="00C80A25"/>
    <w:rsid w:val="00C87141"/>
    <w:rsid w:val="00C94A9D"/>
    <w:rsid w:val="00CA6148"/>
    <w:rsid w:val="00CD1267"/>
    <w:rsid w:val="00D61B6B"/>
    <w:rsid w:val="00D947DB"/>
    <w:rsid w:val="00DA402C"/>
    <w:rsid w:val="00DD26C7"/>
    <w:rsid w:val="00DD4C15"/>
    <w:rsid w:val="00DD72B3"/>
    <w:rsid w:val="00E03D7F"/>
    <w:rsid w:val="00E22A0F"/>
    <w:rsid w:val="00E474AB"/>
    <w:rsid w:val="00E86192"/>
    <w:rsid w:val="00EB4FF6"/>
    <w:rsid w:val="00EC3729"/>
    <w:rsid w:val="00EF051B"/>
    <w:rsid w:val="00F54F92"/>
    <w:rsid w:val="00F65984"/>
    <w:rsid w:val="00F66589"/>
    <w:rsid w:val="00FA3939"/>
    <w:rsid w:val="00FB522C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80884"/>
  <w15:docId w15:val="{3E4C9804-15AD-4A82-9109-FE35623C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07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A67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6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E:\MyDropBox\Dropbox\Templates\Assignment.dotx</Template>
  <TotalTime>462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Bailes</dc:creator>
  <cp:keywords/>
  <dc:description/>
  <cp:lastModifiedBy>Dubin, Justin Nicholas</cp:lastModifiedBy>
  <cp:revision>26</cp:revision>
  <dcterms:created xsi:type="dcterms:W3CDTF">2022-08-10T21:23:00Z</dcterms:created>
  <dcterms:modified xsi:type="dcterms:W3CDTF">2022-10-28T19:16:00Z</dcterms:modified>
</cp:coreProperties>
</file>